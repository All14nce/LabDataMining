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3D88962E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11792" w14:textId="7A5DA9D4" w:rsidR="00811C48" w:rsidRPr="001E7ABE" w:rsidRDefault="00B02AE9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Practicum</w:t>
            </w:r>
            <w:r w:rsidR="00876001" w:rsidRPr="00BE224E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BE224E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9820F0F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2CD8D88" wp14:editId="02BB8795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566FA9D1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337C" w14:textId="0A00AB67" w:rsidR="00321362" w:rsidRPr="00B67595" w:rsidRDefault="00B02AE9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</w:t>
            </w:r>
            <w:r w:rsidR="008C3C8B">
              <w:rPr>
                <w:rFonts w:ascii="Arial Narrow" w:hAnsi="Arial Narrow" w:cs="Tahoma"/>
                <w:sz w:val="36"/>
              </w:rPr>
              <w:t xml:space="preserve"> | COMP6140001 | COMP6140049</w:t>
            </w:r>
          </w:p>
          <w:p w14:paraId="6F21EE8A" w14:textId="3C9B59DE" w:rsidR="00235C36" w:rsidRPr="00876A58" w:rsidRDefault="00B02AE9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C923D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031A3391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EFDC" w14:textId="4452AC0B" w:rsidR="00F80742" w:rsidRPr="00B02AE9" w:rsidRDefault="00B02AE9" w:rsidP="00BE224E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2E9EC47" w14:textId="4E610695" w:rsidR="000732DF" w:rsidRPr="0036420F" w:rsidRDefault="00B02AE9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02AE9">
              <w:rPr>
                <w:rFonts w:ascii="Arial" w:hAnsi="Arial" w:cs="Arial"/>
                <w:b/>
                <w:sz w:val="20"/>
              </w:rPr>
              <w:t>O191-COMP6140-NP01-01</w:t>
            </w:r>
          </w:p>
        </w:tc>
      </w:tr>
      <w:tr w:rsidR="00E0375C" w:rsidRPr="00876A58" w14:paraId="23281912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78EE5ED" w14:textId="311F6099" w:rsidR="00535DA7" w:rsidRPr="005026A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BE224E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BE224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985BEA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BE224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BE224E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BE224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BE224E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201</w:t>
            </w:r>
            <w:r w:rsidR="00505D6D">
              <w:rPr>
                <w:rFonts w:ascii="Arial" w:hAnsi="Arial" w:cs="Arial"/>
                <w:i/>
                <w:sz w:val="18"/>
                <w:szCs w:val="18"/>
              </w:rPr>
              <w:t>9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/20</w:t>
            </w:r>
            <w:r w:rsidR="00505D6D">
              <w:rPr>
                <w:rFonts w:ascii="Arial" w:hAnsi="Arial" w:cs="Arial"/>
                <w:i/>
                <w:sz w:val="18"/>
                <w:szCs w:val="18"/>
              </w:rPr>
              <w:t>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BBDD5D" w14:textId="4D56D9F3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BE224E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BE224E">
              <w:rPr>
                <w:rFonts w:ascii="Arial" w:hAnsi="Arial" w:cs="Arial"/>
                <w:b/>
                <w:sz w:val="18"/>
              </w:rPr>
              <w:t xml:space="preserve"> </w:t>
            </w:r>
            <w:r w:rsidR="00151F3C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447544B4" w14:textId="77777777" w:rsidR="007B5DF9" w:rsidRPr="00876A58" w:rsidRDefault="00643F75" w:rsidP="007B5DF9">
      <w:pPr>
        <w:rPr>
          <w:lang w:val="id-ID"/>
        </w:rPr>
      </w:pPr>
      <w:r w:rsidRPr="00876A58">
        <w:rPr>
          <w:lang w:val="id-ID"/>
        </w:rPr>
        <w:tab/>
      </w:r>
    </w:p>
    <w:p w14:paraId="61D97BD7" w14:textId="77777777" w:rsidR="007B5DF9" w:rsidRDefault="007B5DF9" w:rsidP="007B5DF9">
      <w:pPr>
        <w:spacing w:line="360" w:lineRule="auto"/>
        <w:rPr>
          <w:b/>
        </w:rPr>
      </w:pPr>
      <w:r w:rsidRPr="004F61AD">
        <w:rPr>
          <w:b/>
        </w:rPr>
        <w:t>Learning Outcome</w:t>
      </w:r>
    </w:p>
    <w:p w14:paraId="6F70C7C3" w14:textId="4A9C53AB" w:rsidR="007B5DF9" w:rsidRDefault="007B5DF9" w:rsidP="007B5DF9">
      <w:pPr>
        <w:numPr>
          <w:ilvl w:val="0"/>
          <w:numId w:val="12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LO1 – </w:t>
      </w:r>
      <w:r w:rsidR="00585EE7">
        <w:rPr>
          <w:rFonts w:eastAsia="Times New Roman"/>
          <w:lang w:eastAsia="en-US"/>
        </w:rPr>
        <w:t>explain concept of data and data preprocessing</w:t>
      </w:r>
    </w:p>
    <w:p w14:paraId="25B772A7" w14:textId="77777777" w:rsidR="007B5DF9" w:rsidRDefault="007B5DF9" w:rsidP="007B5DF9">
      <w:pPr>
        <w:suppressAutoHyphens/>
        <w:spacing w:line="360" w:lineRule="auto"/>
        <w:rPr>
          <w:rFonts w:eastAsia="Times New Roman"/>
          <w:lang w:eastAsia="en-US"/>
        </w:rPr>
      </w:pPr>
    </w:p>
    <w:p w14:paraId="09B62ABE" w14:textId="77777777" w:rsidR="007B5DF9" w:rsidRPr="00D0478B" w:rsidRDefault="007B5DF9" w:rsidP="007B5DF9">
      <w:pPr>
        <w:suppressAutoHyphens/>
        <w:spacing w:line="360" w:lineRule="auto"/>
        <w:rPr>
          <w:rFonts w:eastAsia="Times New Roman"/>
          <w:b/>
          <w:lang w:eastAsia="en-US"/>
        </w:rPr>
      </w:pPr>
      <w:r w:rsidRPr="00D0478B">
        <w:rPr>
          <w:rFonts w:eastAsia="Times New Roman"/>
          <w:b/>
          <w:lang w:eastAsia="en-US"/>
        </w:rPr>
        <w:t>Topic</w:t>
      </w:r>
    </w:p>
    <w:p w14:paraId="2C9265BC" w14:textId="0C2AC890" w:rsidR="007B5DF9" w:rsidRDefault="007B5DF9" w:rsidP="007B5DF9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 xml:space="preserve">Session </w:t>
      </w:r>
      <w:r w:rsidR="00306A8C">
        <w:t>0</w:t>
      </w:r>
      <w:r>
        <w:rPr>
          <w:lang w:val="id-ID"/>
        </w:rPr>
        <w:t>1</w:t>
      </w:r>
      <w:r>
        <w:t xml:space="preserve"> – </w:t>
      </w:r>
      <w:r w:rsidR="00306A8C">
        <w:t>Introduction to R</w:t>
      </w:r>
    </w:p>
    <w:p w14:paraId="0755A54F" w14:textId="77777777" w:rsidR="007B5DF9" w:rsidRPr="00C519B4" w:rsidRDefault="007B5DF9" w:rsidP="007B5DF9">
      <w:pPr>
        <w:spacing w:line="360" w:lineRule="auto"/>
        <w:jc w:val="both"/>
      </w:pPr>
    </w:p>
    <w:p w14:paraId="7BB36A2A" w14:textId="77777777" w:rsidR="007B5DF9" w:rsidRDefault="007B5DF9" w:rsidP="007B5DF9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 Topics</w:t>
      </w:r>
    </w:p>
    <w:p w14:paraId="08204073" w14:textId="0E44F85A" w:rsidR="003F30C7" w:rsidRDefault="003F30C7" w:rsidP="003F30C7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Variable</w:t>
      </w:r>
    </w:p>
    <w:p w14:paraId="06F85789" w14:textId="45D63756" w:rsidR="003F30C7" w:rsidRDefault="003F30C7" w:rsidP="003F30C7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Vector and Matrix</w:t>
      </w:r>
    </w:p>
    <w:p w14:paraId="4615B456" w14:textId="0D6FBE78" w:rsidR="003F30C7" w:rsidRDefault="003F30C7" w:rsidP="003F30C7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Selection</w:t>
      </w:r>
    </w:p>
    <w:p w14:paraId="12EACA0D" w14:textId="206125CA" w:rsidR="003F30C7" w:rsidRDefault="003F30C7" w:rsidP="003F30C7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Repetition</w:t>
      </w:r>
    </w:p>
    <w:p w14:paraId="17736012" w14:textId="02E462CD" w:rsidR="003F30C7" w:rsidRDefault="003F30C7" w:rsidP="003F30C7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Functions</w:t>
      </w:r>
    </w:p>
    <w:p w14:paraId="0EAF0B59" w14:textId="3CE4F09C" w:rsidR="003F30C7" w:rsidRDefault="003F30C7" w:rsidP="003F30C7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Importing Data</w:t>
      </w:r>
    </w:p>
    <w:p w14:paraId="1F0E8C01" w14:textId="0C1DC581" w:rsidR="007B5DF9" w:rsidRDefault="007B5DF9">
      <w:pPr>
        <w:spacing w:after="200" w:line="276" w:lineRule="auto"/>
      </w:pPr>
      <w:r>
        <w:br w:type="page"/>
      </w:r>
    </w:p>
    <w:p w14:paraId="51923D0E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FF76728" w14:textId="17F42CD3" w:rsidR="00643F75" w:rsidRPr="00151F3C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C2BC279" w14:textId="63A384A4" w:rsidR="00C21786" w:rsidRPr="008C3C8B" w:rsidRDefault="00922B3D" w:rsidP="008C3C8B">
      <w:pPr>
        <w:spacing w:after="240" w:line="360" w:lineRule="auto"/>
        <w:jc w:val="center"/>
        <w:rPr>
          <w:b/>
          <w:sz w:val="28"/>
          <w:szCs w:val="28"/>
        </w:rPr>
      </w:pPr>
      <w:r w:rsidRPr="008C3C8B">
        <w:rPr>
          <w:b/>
          <w:sz w:val="28"/>
          <w:szCs w:val="28"/>
        </w:rPr>
        <w:t>Bluejack Nusantara University</w:t>
      </w:r>
    </w:p>
    <w:p w14:paraId="1EE7DBDC" w14:textId="2BD91196" w:rsidR="00922B3D" w:rsidRDefault="00922B3D" w:rsidP="008C3C8B">
      <w:pPr>
        <w:spacing w:line="360" w:lineRule="auto"/>
        <w:ind w:firstLine="720"/>
        <w:jc w:val="both"/>
      </w:pPr>
      <w:r w:rsidRPr="00FB4106">
        <w:t xml:space="preserve">You are a newly hired data engineer in Bluejack Nusantara University. You are assigned to </w:t>
      </w:r>
      <w:r w:rsidRPr="008C3C8B">
        <w:t>calculate</w:t>
      </w:r>
      <w:r w:rsidRPr="00FB4106">
        <w:t xml:space="preserve"> the </w:t>
      </w:r>
      <w:r w:rsidRPr="00FB4106">
        <w:rPr>
          <w:b/>
        </w:rPr>
        <w:t>scoring</w:t>
      </w:r>
      <w:r w:rsidRPr="00FB4106">
        <w:t xml:space="preserve"> of a certain student, whose data is stored in the </w:t>
      </w:r>
      <w:r w:rsidRPr="008C3C8B">
        <w:rPr>
          <w:b/>
          <w:iCs/>
        </w:rPr>
        <w:t>Score.csv</w:t>
      </w:r>
      <w:r w:rsidRPr="008C3C8B">
        <w:rPr>
          <w:iCs/>
        </w:rPr>
        <w:t xml:space="preserve"> document. You are also given the scoring </w:t>
      </w:r>
      <w:r w:rsidRPr="008C3C8B">
        <w:rPr>
          <w:b/>
          <w:iCs/>
        </w:rPr>
        <w:t>weight</w:t>
      </w:r>
      <w:r w:rsidRPr="008C3C8B">
        <w:rPr>
          <w:iCs/>
        </w:rPr>
        <w:t xml:space="preserve"> of each course components which is stored in the </w:t>
      </w:r>
      <w:r w:rsidRPr="008C3C8B">
        <w:rPr>
          <w:b/>
          <w:iCs/>
        </w:rPr>
        <w:t>ScoreWeight.csv</w:t>
      </w:r>
      <w:r>
        <w:rPr>
          <w:b/>
          <w:i/>
        </w:rPr>
        <w:t xml:space="preserve"> </w:t>
      </w:r>
      <w:r>
        <w:t>document</w:t>
      </w:r>
      <w:r w:rsidRPr="0047401F">
        <w:t>.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9"/>
        <w:gridCol w:w="2480"/>
        <w:gridCol w:w="2479"/>
        <w:gridCol w:w="2480"/>
      </w:tblGrid>
      <w:tr w:rsidR="008C3C8B" w:rsidRPr="008C3C8B" w14:paraId="6B417DE6" w14:textId="77777777" w:rsidTr="008C3C8B">
        <w:trPr>
          <w:trHeight w:val="340"/>
        </w:trPr>
        <w:tc>
          <w:tcPr>
            <w:tcW w:w="2479" w:type="dxa"/>
            <w:shd w:val="clear" w:color="auto" w:fill="AEAAAA" w:themeFill="background2" w:themeFillShade="BF"/>
            <w:noWrap/>
            <w:vAlign w:val="center"/>
            <w:hideMark/>
          </w:tcPr>
          <w:p w14:paraId="286DB85F" w14:textId="77777777" w:rsidR="008C3C8B" w:rsidRPr="008C3C8B" w:rsidRDefault="008C3C8B" w:rsidP="00406A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Course Code</w:t>
            </w:r>
          </w:p>
        </w:tc>
        <w:tc>
          <w:tcPr>
            <w:tcW w:w="2480" w:type="dxa"/>
            <w:shd w:val="clear" w:color="auto" w:fill="AEAAAA" w:themeFill="background2" w:themeFillShade="BF"/>
            <w:noWrap/>
            <w:vAlign w:val="center"/>
            <w:hideMark/>
          </w:tcPr>
          <w:p w14:paraId="1446DA93" w14:textId="77777777" w:rsidR="008C3C8B" w:rsidRPr="008C3C8B" w:rsidRDefault="008C3C8B" w:rsidP="00406A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Assignment</w:t>
            </w:r>
          </w:p>
        </w:tc>
        <w:tc>
          <w:tcPr>
            <w:tcW w:w="2479" w:type="dxa"/>
            <w:shd w:val="clear" w:color="auto" w:fill="AEAAAA" w:themeFill="background2" w:themeFillShade="BF"/>
            <w:noWrap/>
            <w:vAlign w:val="center"/>
            <w:hideMark/>
          </w:tcPr>
          <w:p w14:paraId="7D3BE681" w14:textId="77777777" w:rsidR="008C3C8B" w:rsidRPr="008C3C8B" w:rsidRDefault="008C3C8B" w:rsidP="00406A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Mid Exam</w:t>
            </w:r>
          </w:p>
        </w:tc>
        <w:tc>
          <w:tcPr>
            <w:tcW w:w="2480" w:type="dxa"/>
            <w:shd w:val="clear" w:color="auto" w:fill="AEAAAA" w:themeFill="background2" w:themeFillShade="BF"/>
            <w:noWrap/>
            <w:vAlign w:val="center"/>
            <w:hideMark/>
          </w:tcPr>
          <w:p w14:paraId="7E06F066" w14:textId="77777777" w:rsidR="008C3C8B" w:rsidRPr="008C3C8B" w:rsidRDefault="008C3C8B" w:rsidP="00406A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Final Exam</w:t>
            </w:r>
          </w:p>
        </w:tc>
      </w:tr>
      <w:tr w:rsidR="008C3C8B" w:rsidRPr="008C3C8B" w14:paraId="7D930AE0" w14:textId="77777777" w:rsidTr="008C3C8B">
        <w:trPr>
          <w:trHeight w:val="340"/>
        </w:trPr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4A87E2B4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COMP6047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5A1100DC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70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595AE039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0E58BE8E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90</w:t>
            </w:r>
          </w:p>
        </w:tc>
      </w:tr>
      <w:tr w:rsidR="008C3C8B" w:rsidRPr="008C3C8B" w14:paraId="6BBC3DD6" w14:textId="77777777" w:rsidTr="008C3C8B">
        <w:trPr>
          <w:trHeight w:val="340"/>
        </w:trPr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0D15238C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COMP6048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7F01622F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80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7320AB58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75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475A3BFD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80</w:t>
            </w:r>
          </w:p>
        </w:tc>
      </w:tr>
      <w:tr w:rsidR="008C3C8B" w:rsidRPr="008C3C8B" w14:paraId="70133F50" w14:textId="77777777" w:rsidTr="008C3C8B">
        <w:trPr>
          <w:trHeight w:val="340"/>
        </w:trPr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2F9D2E48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CPEN6098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3C055D98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34E4571A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90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36EE53D7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85</w:t>
            </w:r>
          </w:p>
        </w:tc>
      </w:tr>
      <w:tr w:rsidR="008C3C8B" w:rsidRPr="008C3C8B" w14:paraId="70B5EC5E" w14:textId="77777777" w:rsidTr="008C3C8B">
        <w:trPr>
          <w:trHeight w:val="340"/>
        </w:trPr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2D70C298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ISYS6169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59E615A9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90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6AD9E96E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80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44DD1686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85</w:t>
            </w:r>
          </w:p>
        </w:tc>
      </w:tr>
      <w:tr w:rsidR="008C3C8B" w:rsidRPr="008C3C8B" w14:paraId="46131252" w14:textId="77777777" w:rsidTr="008C3C8B">
        <w:trPr>
          <w:trHeight w:val="340"/>
        </w:trPr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0E39BC40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COMP6176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57F79E84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86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518921CB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69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14E23B8B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73</w:t>
            </w:r>
          </w:p>
        </w:tc>
      </w:tr>
      <w:tr w:rsidR="008C3C8B" w:rsidRPr="008C3C8B" w14:paraId="7A54DA5F" w14:textId="77777777" w:rsidTr="008C3C8B">
        <w:trPr>
          <w:trHeight w:val="340"/>
        </w:trPr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64B2B0EC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COMP7066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363A4579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69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7487F078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76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1E2130AB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79</w:t>
            </w:r>
          </w:p>
        </w:tc>
      </w:tr>
      <w:tr w:rsidR="008C3C8B" w:rsidRPr="008C3C8B" w14:paraId="287F799D" w14:textId="77777777" w:rsidTr="008C3C8B">
        <w:trPr>
          <w:trHeight w:val="340"/>
        </w:trPr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244A6EF1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COMP7084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568ED3EA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86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406492F9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74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6D672190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88</w:t>
            </w:r>
          </w:p>
        </w:tc>
      </w:tr>
      <w:tr w:rsidR="008C3C8B" w:rsidRPr="008C3C8B" w14:paraId="3E9D3D0E" w14:textId="77777777" w:rsidTr="008C3C8B">
        <w:trPr>
          <w:trHeight w:val="340"/>
        </w:trPr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3D694FE1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COMP7116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0C2A4E65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63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4E0E427F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60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1419D8C2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</w:tr>
      <w:tr w:rsidR="008C3C8B" w:rsidRPr="008C3C8B" w14:paraId="797A5D04" w14:textId="77777777" w:rsidTr="008C3C8B">
        <w:trPr>
          <w:trHeight w:val="340"/>
        </w:trPr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313C0CDE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COMP8108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67C65EC3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90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14:paraId="402E4EEF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87</w:t>
            </w: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14:paraId="4B96F679" w14:textId="77777777" w:rsidR="008C3C8B" w:rsidRPr="008C3C8B" w:rsidRDefault="008C3C8B" w:rsidP="008C3C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C3C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83</w:t>
            </w:r>
          </w:p>
        </w:tc>
      </w:tr>
    </w:tbl>
    <w:p w14:paraId="31922BEB" w14:textId="140F89D4" w:rsidR="00406A51" w:rsidRPr="00635AEC" w:rsidRDefault="0070567C" w:rsidP="00406A51">
      <w:pPr>
        <w:pStyle w:val="Caption"/>
        <w:jc w:val="center"/>
        <w:rPr>
          <w:b/>
          <w:color w:val="auto"/>
        </w:rPr>
      </w:pPr>
      <w:r w:rsidRPr="00635AEC">
        <w:rPr>
          <w:b/>
          <w:color w:val="auto"/>
        </w:rPr>
        <w:t xml:space="preserve">Figure </w:t>
      </w:r>
      <w:r w:rsidRPr="00635AEC">
        <w:rPr>
          <w:b/>
          <w:color w:val="auto"/>
        </w:rPr>
        <w:fldChar w:fldCharType="begin"/>
      </w:r>
      <w:r w:rsidRPr="00635AEC">
        <w:rPr>
          <w:b/>
          <w:color w:val="auto"/>
        </w:rPr>
        <w:instrText xml:space="preserve"> SEQ Figure \* ARABIC </w:instrText>
      </w:r>
      <w:r w:rsidRPr="00635AEC">
        <w:rPr>
          <w:b/>
          <w:color w:val="auto"/>
        </w:rPr>
        <w:fldChar w:fldCharType="separate"/>
      </w:r>
      <w:r w:rsidR="00EF767A" w:rsidRPr="00635AEC">
        <w:rPr>
          <w:b/>
          <w:noProof/>
          <w:color w:val="auto"/>
        </w:rPr>
        <w:t>1</w:t>
      </w:r>
      <w:r w:rsidRPr="00635AEC">
        <w:rPr>
          <w:b/>
          <w:color w:val="auto"/>
        </w:rPr>
        <w:fldChar w:fldCharType="end"/>
      </w:r>
      <w:r w:rsidRPr="00635AEC">
        <w:rPr>
          <w:b/>
          <w:color w:val="auto"/>
        </w:rPr>
        <w:t>.</w:t>
      </w:r>
      <w:r w:rsidR="00635AEC" w:rsidRPr="00635AEC">
        <w:rPr>
          <w:b/>
          <w:color w:val="auto"/>
        </w:rPr>
        <w:t xml:space="preserve"> Preview of</w:t>
      </w:r>
      <w:r w:rsidRPr="00635AEC">
        <w:rPr>
          <w:b/>
          <w:color w:val="auto"/>
        </w:rPr>
        <w:t xml:space="preserve"> Score.csv</w:t>
      </w:r>
    </w:p>
    <w:p w14:paraId="54B1E792" w14:textId="480DBBFB" w:rsidR="00406A51" w:rsidRDefault="00406A51">
      <w:pPr>
        <w:spacing w:after="200" w:line="276" w:lineRule="auto"/>
      </w:pPr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1984"/>
        <w:gridCol w:w="1983"/>
        <w:gridCol w:w="1984"/>
        <w:gridCol w:w="1984"/>
      </w:tblGrid>
      <w:tr w:rsidR="00635AEC" w:rsidRPr="00406A51" w14:paraId="3D44E90A" w14:textId="77777777" w:rsidTr="00635AEC">
        <w:trPr>
          <w:trHeight w:val="340"/>
        </w:trPr>
        <w:tc>
          <w:tcPr>
            <w:tcW w:w="1983" w:type="dxa"/>
            <w:shd w:val="clear" w:color="auto" w:fill="AEAAAA" w:themeFill="background2" w:themeFillShade="BF"/>
            <w:noWrap/>
            <w:vAlign w:val="center"/>
            <w:hideMark/>
          </w:tcPr>
          <w:p w14:paraId="7CA155C4" w14:textId="77777777" w:rsidR="00406A51" w:rsidRPr="00406A51" w:rsidRDefault="00406A51" w:rsidP="00635AE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lastRenderedPageBreak/>
              <w:t>Course Code</w:t>
            </w:r>
          </w:p>
        </w:tc>
        <w:tc>
          <w:tcPr>
            <w:tcW w:w="1984" w:type="dxa"/>
            <w:shd w:val="clear" w:color="auto" w:fill="AEAAAA" w:themeFill="background2" w:themeFillShade="BF"/>
            <w:noWrap/>
            <w:vAlign w:val="center"/>
            <w:hideMark/>
          </w:tcPr>
          <w:p w14:paraId="54644D11" w14:textId="77777777" w:rsidR="00406A51" w:rsidRPr="00406A51" w:rsidRDefault="00406A51" w:rsidP="00635AE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Assignment</w:t>
            </w:r>
          </w:p>
        </w:tc>
        <w:tc>
          <w:tcPr>
            <w:tcW w:w="1983" w:type="dxa"/>
            <w:shd w:val="clear" w:color="auto" w:fill="AEAAAA" w:themeFill="background2" w:themeFillShade="BF"/>
            <w:noWrap/>
            <w:vAlign w:val="center"/>
            <w:hideMark/>
          </w:tcPr>
          <w:p w14:paraId="26ED7199" w14:textId="77777777" w:rsidR="00406A51" w:rsidRPr="00406A51" w:rsidRDefault="00406A51" w:rsidP="00635AE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Mid Exam</w:t>
            </w:r>
          </w:p>
        </w:tc>
        <w:tc>
          <w:tcPr>
            <w:tcW w:w="1984" w:type="dxa"/>
            <w:shd w:val="clear" w:color="auto" w:fill="AEAAAA" w:themeFill="background2" w:themeFillShade="BF"/>
            <w:noWrap/>
            <w:vAlign w:val="center"/>
            <w:hideMark/>
          </w:tcPr>
          <w:p w14:paraId="7E2BCE0C" w14:textId="77777777" w:rsidR="00406A51" w:rsidRPr="00406A51" w:rsidRDefault="00406A51" w:rsidP="00635AE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Final Exam</w:t>
            </w:r>
          </w:p>
        </w:tc>
        <w:tc>
          <w:tcPr>
            <w:tcW w:w="1984" w:type="dxa"/>
            <w:shd w:val="clear" w:color="auto" w:fill="AEAAAA" w:themeFill="background2" w:themeFillShade="BF"/>
            <w:noWrap/>
            <w:vAlign w:val="center"/>
            <w:hideMark/>
          </w:tcPr>
          <w:p w14:paraId="718CAFE5" w14:textId="77777777" w:rsidR="00406A51" w:rsidRPr="00406A51" w:rsidRDefault="00406A51" w:rsidP="00635AE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Total</w:t>
            </w:r>
          </w:p>
        </w:tc>
      </w:tr>
      <w:tr w:rsidR="00406A51" w:rsidRPr="00406A51" w14:paraId="5D053297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7AD006C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COMP6047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2F5F644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0F5700A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2D7E13D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EE89E14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0719C817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B72B614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COMP6048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ABFF454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0.15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610D3D44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3F4321E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A338FA0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75FB651D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031DE177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COMP6099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C5F542B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602CC977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139D4E4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2A8EF92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17B90DEF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486308C3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COMP6119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A540B2A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53D1A6F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42BD570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0A7FD9C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4978C38E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1584F82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COMP6120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3EF0538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3A80AC4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0B1B761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CD4C43A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62EC8356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8F305C3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COMP6122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E30E83F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54AB3FF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DE801D2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89ABA5D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12D60FB8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6775655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COMP6125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B37B76C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3847B15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C72AE17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68DA3E9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02EBB4B7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925B2CD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COMP6140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6493BB6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2849BC4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458A8B6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84D275C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1B1FD65F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7807E1D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COMP6144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772E9C5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5E7EDCC4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3E83FDE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FE6FA5F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4A0A93D6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F6FB568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COMP6153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B8F27C7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6DF5E4B1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D534D9E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FD56EDA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2651CF40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2D64F23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COMP6175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2A6B5C0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0975DE5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9F9D730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0C0FA5F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5536654A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B88A1B1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COMP6176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3AFDC2B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C9E216E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975618F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72C9AAC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78B90F69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2D8B98D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COMP6178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F531EC0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62CFA55B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3078CC4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3B02CF1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323516FB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6E9124A1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COMP6200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1372D7F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4CD94876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6BDC337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8F6E17B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55B79294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9BF7938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COMP7066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19A319D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36E0677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EFAC012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4A76AC2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60F43644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E7F2C93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COMP7084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FDE0A6C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442B75D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E813470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DC59BBB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32A58907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3D2A6AC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COMP7116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350D167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E7E29BF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914493E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A4ACCF4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55E99F82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386A9F6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COMP7117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03302BB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FFC9AE6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8CF30AA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F8AABB3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3AF245B1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E9921E1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COMP7126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3B5A4E8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A842EF8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C0AE65E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9346ACF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303913BD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B685D81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COMP8108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DD825A2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82896CA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82D7C40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4049E49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1F88C63B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8B6FC80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CPEN6098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F016EE0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5075FF1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6F86ED9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3C173EB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6875F773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5D298053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ISYS6123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C2CE784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01BA73FF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900A439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8A90D74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5E77A9DA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0A2EE97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ISYS6169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5A7DB57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3967332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DCE0FCB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540B54A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6B89A2D5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FBC0576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ISYS6200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B2A3D9B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E8A56EB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C357FFE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B7BE83F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406A51" w:rsidRPr="00406A51" w14:paraId="4B29B4FD" w14:textId="77777777" w:rsidTr="00635AEC">
        <w:trPr>
          <w:trHeight w:val="340"/>
        </w:trPr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A38BF71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ISYS6211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E15017C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56E6A4B3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94938C6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913E44A" w14:textId="77777777" w:rsidR="00406A51" w:rsidRPr="00406A51" w:rsidRDefault="00406A51" w:rsidP="00635A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06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</w:tbl>
    <w:p w14:paraId="4E8EB997" w14:textId="7F4A1A19" w:rsidR="00922B3D" w:rsidRPr="00635AEC" w:rsidRDefault="0070567C" w:rsidP="0070567C">
      <w:pPr>
        <w:pStyle w:val="Caption"/>
        <w:jc w:val="center"/>
        <w:rPr>
          <w:b/>
          <w:color w:val="auto"/>
        </w:rPr>
      </w:pPr>
      <w:r w:rsidRPr="00635AEC">
        <w:rPr>
          <w:b/>
          <w:color w:val="auto"/>
        </w:rPr>
        <w:t xml:space="preserve">Figure </w:t>
      </w:r>
      <w:r w:rsidRPr="00635AEC">
        <w:rPr>
          <w:b/>
          <w:color w:val="auto"/>
        </w:rPr>
        <w:fldChar w:fldCharType="begin"/>
      </w:r>
      <w:r w:rsidRPr="00635AEC">
        <w:rPr>
          <w:b/>
          <w:color w:val="auto"/>
        </w:rPr>
        <w:instrText xml:space="preserve"> SEQ Figure \* ARABIC </w:instrText>
      </w:r>
      <w:r w:rsidRPr="00635AEC">
        <w:rPr>
          <w:b/>
          <w:color w:val="auto"/>
        </w:rPr>
        <w:fldChar w:fldCharType="separate"/>
      </w:r>
      <w:r w:rsidR="00EF767A" w:rsidRPr="00635AEC">
        <w:rPr>
          <w:b/>
          <w:noProof/>
          <w:color w:val="auto"/>
        </w:rPr>
        <w:t>2</w:t>
      </w:r>
      <w:r w:rsidRPr="00635AEC">
        <w:rPr>
          <w:b/>
          <w:color w:val="auto"/>
        </w:rPr>
        <w:fldChar w:fldCharType="end"/>
      </w:r>
      <w:r w:rsidRPr="00635AEC">
        <w:rPr>
          <w:b/>
          <w:color w:val="auto"/>
        </w:rPr>
        <w:t xml:space="preserve">. </w:t>
      </w:r>
      <w:r w:rsidR="00635AEC" w:rsidRPr="00635AEC">
        <w:rPr>
          <w:b/>
          <w:color w:val="auto"/>
        </w:rPr>
        <w:t xml:space="preserve">Preview of </w:t>
      </w:r>
      <w:r w:rsidRPr="00635AEC">
        <w:rPr>
          <w:b/>
          <w:color w:val="auto"/>
        </w:rPr>
        <w:t>ScoreWeight.csv</w:t>
      </w:r>
    </w:p>
    <w:p w14:paraId="02207983" w14:textId="332744E9" w:rsidR="00635AEC" w:rsidRDefault="00635AEC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78AB1C6" w14:textId="3ADCDC3A" w:rsidR="00922B3D" w:rsidRPr="00E02226" w:rsidRDefault="00922B3D" w:rsidP="00A87746">
      <w:pPr>
        <w:spacing w:line="360" w:lineRule="auto"/>
        <w:ind w:firstLine="720"/>
        <w:jc w:val="both"/>
      </w:pPr>
      <w:r w:rsidRPr="00A87746">
        <w:rPr>
          <w:bCs/>
        </w:rPr>
        <w:lastRenderedPageBreak/>
        <w:t>Calculate the</w:t>
      </w:r>
      <w:r w:rsidRPr="00FB4106">
        <w:rPr>
          <w:b/>
        </w:rPr>
        <w:t xml:space="preserve"> total score</w:t>
      </w:r>
      <w:r w:rsidRPr="00FB4106">
        <w:t xml:space="preserve"> of each course and </w:t>
      </w:r>
      <w:r w:rsidRPr="00FB4106">
        <w:rPr>
          <w:b/>
        </w:rPr>
        <w:t>display the grade</w:t>
      </w:r>
      <w:r w:rsidRPr="00FB4106">
        <w:t xml:space="preserve"> of each subject. Make sure that the data is </w:t>
      </w:r>
      <w:r w:rsidRPr="00FB4106">
        <w:rPr>
          <w:b/>
        </w:rPr>
        <w:t>sorted</w:t>
      </w:r>
      <w:r w:rsidRPr="00FB4106">
        <w:t xml:space="preserve"> based on the </w:t>
      </w:r>
      <w:r w:rsidRPr="00FB4106">
        <w:rPr>
          <w:b/>
          <w:i/>
        </w:rPr>
        <w:t>Course Code</w:t>
      </w:r>
      <w:r w:rsidRPr="00FB4106">
        <w:t>.</w:t>
      </w:r>
      <w:r w:rsidR="00A87746">
        <w:t xml:space="preserve"> </w:t>
      </w:r>
      <w:r>
        <w:t xml:space="preserve">The grades are </w:t>
      </w:r>
      <w:r w:rsidRPr="00A87746">
        <w:rPr>
          <w:b/>
          <w:bCs/>
        </w:rPr>
        <w:t>calculated</w:t>
      </w:r>
      <w:r>
        <w:t xml:space="preserve"> according to the table below: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959"/>
        <w:gridCol w:w="4959"/>
      </w:tblGrid>
      <w:tr w:rsidR="00922B3D" w14:paraId="6C90394F" w14:textId="77777777" w:rsidTr="00635AEC">
        <w:trPr>
          <w:trHeight w:val="340"/>
        </w:trPr>
        <w:tc>
          <w:tcPr>
            <w:tcW w:w="4959" w:type="dxa"/>
            <w:shd w:val="clear" w:color="auto" w:fill="AEAAAA" w:themeFill="background2" w:themeFillShade="BF"/>
            <w:vAlign w:val="center"/>
          </w:tcPr>
          <w:p w14:paraId="4ED2E98C" w14:textId="77777777" w:rsidR="00922B3D" w:rsidRPr="00635AEC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4959" w:type="dxa"/>
            <w:shd w:val="clear" w:color="auto" w:fill="AEAAAA" w:themeFill="background2" w:themeFillShade="BF"/>
            <w:vAlign w:val="center"/>
          </w:tcPr>
          <w:p w14:paraId="0C5679ED" w14:textId="77777777" w:rsidR="00922B3D" w:rsidRPr="00635AEC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922B3D" w14:paraId="69A73504" w14:textId="77777777" w:rsidTr="00635AEC">
        <w:trPr>
          <w:trHeight w:val="340"/>
        </w:trPr>
        <w:tc>
          <w:tcPr>
            <w:tcW w:w="4959" w:type="dxa"/>
            <w:vAlign w:val="center"/>
          </w:tcPr>
          <w:p w14:paraId="73F37F16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959" w:type="dxa"/>
            <w:vAlign w:val="center"/>
          </w:tcPr>
          <w:p w14:paraId="5F5F64B4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– 100</w:t>
            </w:r>
          </w:p>
        </w:tc>
      </w:tr>
      <w:tr w:rsidR="00922B3D" w14:paraId="7591BD0F" w14:textId="77777777" w:rsidTr="00635AEC">
        <w:trPr>
          <w:trHeight w:val="340"/>
        </w:trPr>
        <w:tc>
          <w:tcPr>
            <w:tcW w:w="4959" w:type="dxa"/>
            <w:vAlign w:val="center"/>
          </w:tcPr>
          <w:p w14:paraId="4EA9BC4F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4959" w:type="dxa"/>
            <w:vAlign w:val="center"/>
          </w:tcPr>
          <w:p w14:paraId="60AA0514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– 89</w:t>
            </w:r>
          </w:p>
        </w:tc>
      </w:tr>
      <w:tr w:rsidR="00922B3D" w14:paraId="2999C960" w14:textId="77777777" w:rsidTr="00635AEC">
        <w:trPr>
          <w:trHeight w:val="340"/>
        </w:trPr>
        <w:tc>
          <w:tcPr>
            <w:tcW w:w="4959" w:type="dxa"/>
            <w:vAlign w:val="center"/>
          </w:tcPr>
          <w:p w14:paraId="730EDEC2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4959" w:type="dxa"/>
            <w:vAlign w:val="center"/>
          </w:tcPr>
          <w:p w14:paraId="1C84B17D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– 84</w:t>
            </w:r>
          </w:p>
        </w:tc>
      </w:tr>
      <w:tr w:rsidR="00922B3D" w14:paraId="12B8A389" w14:textId="77777777" w:rsidTr="00635AEC">
        <w:trPr>
          <w:trHeight w:val="340"/>
        </w:trPr>
        <w:tc>
          <w:tcPr>
            <w:tcW w:w="4959" w:type="dxa"/>
            <w:vAlign w:val="center"/>
          </w:tcPr>
          <w:p w14:paraId="0BCF2DDD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59" w:type="dxa"/>
            <w:vAlign w:val="center"/>
          </w:tcPr>
          <w:p w14:paraId="261F1D6D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– 79</w:t>
            </w:r>
          </w:p>
        </w:tc>
      </w:tr>
      <w:tr w:rsidR="00922B3D" w14:paraId="3004ED38" w14:textId="77777777" w:rsidTr="00635AEC">
        <w:trPr>
          <w:trHeight w:val="340"/>
        </w:trPr>
        <w:tc>
          <w:tcPr>
            <w:tcW w:w="4959" w:type="dxa"/>
            <w:vAlign w:val="center"/>
          </w:tcPr>
          <w:p w14:paraId="50667671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4959" w:type="dxa"/>
            <w:vAlign w:val="center"/>
          </w:tcPr>
          <w:p w14:paraId="05DAA552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– 74</w:t>
            </w:r>
          </w:p>
        </w:tc>
      </w:tr>
      <w:tr w:rsidR="00922B3D" w14:paraId="044AA018" w14:textId="77777777" w:rsidTr="00635AEC">
        <w:trPr>
          <w:trHeight w:val="340"/>
        </w:trPr>
        <w:tc>
          <w:tcPr>
            <w:tcW w:w="4959" w:type="dxa"/>
            <w:vAlign w:val="center"/>
          </w:tcPr>
          <w:p w14:paraId="480D3A2F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959" w:type="dxa"/>
            <w:vAlign w:val="center"/>
          </w:tcPr>
          <w:p w14:paraId="3E7E09CC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 – 69</w:t>
            </w:r>
          </w:p>
        </w:tc>
      </w:tr>
      <w:tr w:rsidR="00922B3D" w14:paraId="1C170ABA" w14:textId="77777777" w:rsidTr="00635AEC">
        <w:trPr>
          <w:trHeight w:val="340"/>
        </w:trPr>
        <w:tc>
          <w:tcPr>
            <w:tcW w:w="4959" w:type="dxa"/>
            <w:vAlign w:val="center"/>
          </w:tcPr>
          <w:p w14:paraId="3DEC690C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959" w:type="dxa"/>
            <w:vAlign w:val="center"/>
          </w:tcPr>
          <w:p w14:paraId="3186D145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– 64</w:t>
            </w:r>
          </w:p>
        </w:tc>
      </w:tr>
      <w:tr w:rsidR="00922B3D" w14:paraId="2BE5DD3A" w14:textId="77777777" w:rsidTr="00635AEC">
        <w:trPr>
          <w:trHeight w:val="340"/>
        </w:trPr>
        <w:tc>
          <w:tcPr>
            <w:tcW w:w="4959" w:type="dxa"/>
            <w:vAlign w:val="center"/>
          </w:tcPr>
          <w:p w14:paraId="3B034010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959" w:type="dxa"/>
            <w:vAlign w:val="center"/>
          </w:tcPr>
          <w:p w14:paraId="06BD6C06" w14:textId="77777777" w:rsidR="00922B3D" w:rsidRDefault="00922B3D" w:rsidP="00635A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49</w:t>
            </w:r>
          </w:p>
        </w:tc>
      </w:tr>
    </w:tbl>
    <w:p w14:paraId="2C64B2A5" w14:textId="77777777" w:rsidR="00922B3D" w:rsidRDefault="00922B3D" w:rsidP="00922B3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E261CBD" w14:textId="1D59BBDD" w:rsidR="00922B3D" w:rsidRPr="00A87746" w:rsidRDefault="00922B3D" w:rsidP="00922B3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05D68">
        <w:rPr>
          <w:rFonts w:ascii="Times New Roman" w:hAnsi="Times New Roman" w:cs="Times New Roman"/>
          <w:b/>
          <w:bCs/>
          <w:sz w:val="24"/>
          <w:szCs w:val="24"/>
        </w:rPr>
        <w:t>Save</w:t>
      </w:r>
      <w:r w:rsidRPr="00A87746">
        <w:rPr>
          <w:rFonts w:ascii="Times New Roman" w:hAnsi="Times New Roman" w:cs="Times New Roman"/>
          <w:sz w:val="24"/>
          <w:szCs w:val="24"/>
        </w:rPr>
        <w:t xml:space="preserve"> the </w:t>
      </w:r>
      <w:r w:rsidRPr="00A87746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A87746">
        <w:rPr>
          <w:rFonts w:ascii="Times New Roman" w:hAnsi="Times New Roman" w:cs="Times New Roman"/>
          <w:sz w:val="24"/>
          <w:szCs w:val="24"/>
        </w:rPr>
        <w:t xml:space="preserve"> into a </w:t>
      </w:r>
      <w:r w:rsidR="00A87746" w:rsidRPr="00A87746">
        <w:rPr>
          <w:rFonts w:ascii="Times New Roman" w:hAnsi="Times New Roman" w:cs="Times New Roman"/>
          <w:b/>
          <w:bCs/>
          <w:sz w:val="24"/>
          <w:szCs w:val="24"/>
        </w:rPr>
        <w:t>CSV</w:t>
      </w:r>
      <w:r w:rsidRPr="00A87746">
        <w:rPr>
          <w:rFonts w:ascii="Times New Roman" w:hAnsi="Times New Roman" w:cs="Times New Roman"/>
          <w:b/>
          <w:bCs/>
          <w:sz w:val="24"/>
          <w:szCs w:val="24"/>
        </w:rPr>
        <w:t xml:space="preserve"> document</w:t>
      </w:r>
      <w:r w:rsidRPr="00A87746">
        <w:rPr>
          <w:rFonts w:ascii="Times New Roman" w:hAnsi="Times New Roman" w:cs="Times New Roman"/>
          <w:sz w:val="24"/>
          <w:szCs w:val="24"/>
        </w:rPr>
        <w:t xml:space="preserve"> and name it </w:t>
      </w:r>
      <w:r w:rsidRPr="00A87746">
        <w:rPr>
          <w:rFonts w:ascii="Times New Roman" w:hAnsi="Times New Roman" w:cs="Times New Roman"/>
          <w:b/>
          <w:sz w:val="24"/>
          <w:szCs w:val="24"/>
        </w:rPr>
        <w:t>Result.cs</w:t>
      </w:r>
      <w:r w:rsidR="00A87746">
        <w:rPr>
          <w:rFonts w:ascii="Times New Roman" w:hAnsi="Times New Roman" w:cs="Times New Roman"/>
          <w:b/>
          <w:sz w:val="24"/>
          <w:szCs w:val="24"/>
        </w:rPr>
        <w:t>v</w:t>
      </w:r>
      <w:r w:rsidR="00A87746">
        <w:rPr>
          <w:rFonts w:ascii="Times New Roman" w:hAnsi="Times New Roman" w:cs="Times New Roman"/>
          <w:bCs/>
          <w:sz w:val="24"/>
          <w:szCs w:val="24"/>
        </w:rPr>
        <w:t>.</w:t>
      </w:r>
      <w:r w:rsidR="00AC538D">
        <w:rPr>
          <w:rFonts w:ascii="Times New Roman" w:hAnsi="Times New Roman" w:cs="Times New Roman"/>
          <w:sz w:val="24"/>
          <w:szCs w:val="24"/>
        </w:rPr>
        <w:t xml:space="preserve"> </w:t>
      </w:r>
      <w:r w:rsidR="00AC538D" w:rsidRPr="00605D6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EF767A" w:rsidRPr="00605D68">
        <w:rPr>
          <w:rFonts w:ascii="Times New Roman" w:hAnsi="Times New Roman" w:cs="Times New Roman"/>
          <w:b/>
          <w:bCs/>
          <w:sz w:val="24"/>
          <w:szCs w:val="24"/>
        </w:rPr>
        <w:t>emove</w:t>
      </w:r>
      <w:r w:rsidRPr="00A87746">
        <w:rPr>
          <w:rFonts w:ascii="Times New Roman" w:hAnsi="Times New Roman" w:cs="Times New Roman"/>
          <w:sz w:val="24"/>
          <w:szCs w:val="24"/>
        </w:rPr>
        <w:t xml:space="preserve"> its </w:t>
      </w:r>
      <w:r w:rsidRPr="00605D68">
        <w:rPr>
          <w:rFonts w:ascii="Times New Roman" w:hAnsi="Times New Roman" w:cs="Times New Roman"/>
          <w:b/>
          <w:bCs/>
          <w:sz w:val="24"/>
          <w:szCs w:val="24"/>
        </w:rPr>
        <w:t>row numbers</w:t>
      </w:r>
      <w:r w:rsidRPr="00A87746">
        <w:rPr>
          <w:rFonts w:ascii="Times New Roman" w:hAnsi="Times New Roman" w:cs="Times New Roman"/>
          <w:sz w:val="24"/>
          <w:szCs w:val="24"/>
        </w:rPr>
        <w:t>.</w:t>
      </w:r>
    </w:p>
    <w:p w14:paraId="2B99C1AA" w14:textId="258BEC82" w:rsidR="0070567C" w:rsidRDefault="005C63C2" w:rsidP="005C63C2">
      <w:pPr>
        <w:jc w:val="center"/>
      </w:pPr>
      <w:r w:rsidRPr="005C63C2">
        <w:rPr>
          <w:noProof/>
        </w:rPr>
        <w:drawing>
          <wp:inline distT="0" distB="0" distL="0" distR="0" wp14:anchorId="03FD0994" wp14:editId="035C37E0">
            <wp:extent cx="5760000" cy="1879061"/>
            <wp:effectExtent l="19050" t="19050" r="1270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790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768F4" w14:textId="3557467E" w:rsidR="0070567C" w:rsidRDefault="0070567C" w:rsidP="0070567C">
      <w:pPr>
        <w:pStyle w:val="Caption"/>
        <w:jc w:val="center"/>
        <w:rPr>
          <w:b/>
          <w:bCs/>
          <w:color w:val="auto"/>
        </w:rPr>
      </w:pPr>
      <w:r w:rsidRPr="005C63C2">
        <w:rPr>
          <w:b/>
          <w:bCs/>
          <w:color w:val="auto"/>
        </w:rPr>
        <w:t xml:space="preserve">Figure </w:t>
      </w:r>
      <w:r w:rsidR="00985BEA" w:rsidRPr="005C63C2">
        <w:rPr>
          <w:b/>
          <w:bCs/>
          <w:color w:val="auto"/>
        </w:rPr>
        <w:fldChar w:fldCharType="begin"/>
      </w:r>
      <w:r w:rsidR="00985BEA" w:rsidRPr="005C63C2">
        <w:rPr>
          <w:b/>
          <w:bCs/>
          <w:color w:val="auto"/>
        </w:rPr>
        <w:instrText xml:space="preserve"> SEQ Figure \* ARABIC </w:instrText>
      </w:r>
      <w:r w:rsidR="00985BEA" w:rsidRPr="005C63C2">
        <w:rPr>
          <w:b/>
          <w:bCs/>
          <w:color w:val="auto"/>
        </w:rPr>
        <w:fldChar w:fldCharType="separate"/>
      </w:r>
      <w:r w:rsidR="00EF767A" w:rsidRPr="005C63C2">
        <w:rPr>
          <w:b/>
          <w:bCs/>
          <w:noProof/>
          <w:color w:val="auto"/>
        </w:rPr>
        <w:t>3</w:t>
      </w:r>
      <w:r w:rsidR="00985BEA" w:rsidRPr="005C63C2">
        <w:rPr>
          <w:b/>
          <w:bCs/>
          <w:noProof/>
          <w:color w:val="auto"/>
        </w:rPr>
        <w:fldChar w:fldCharType="end"/>
      </w:r>
      <w:r w:rsidRPr="005C63C2">
        <w:rPr>
          <w:b/>
          <w:bCs/>
          <w:color w:val="auto"/>
        </w:rPr>
        <w:t>. Results in R</w:t>
      </w:r>
    </w:p>
    <w:p w14:paraId="148CEBAA" w14:textId="6AB96228" w:rsidR="00EF767A" w:rsidRDefault="005C63C2" w:rsidP="005C63C2">
      <w:pPr>
        <w:jc w:val="center"/>
      </w:pPr>
      <w:r w:rsidRPr="005C63C2">
        <w:rPr>
          <w:noProof/>
        </w:rPr>
        <w:drawing>
          <wp:inline distT="0" distB="0" distL="0" distR="0" wp14:anchorId="015F4841" wp14:editId="307417C1">
            <wp:extent cx="5760000" cy="1751701"/>
            <wp:effectExtent l="19050" t="19050" r="1270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75170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D2BFE" w14:textId="662D116A" w:rsidR="00BC6DE8" w:rsidRPr="005C63C2" w:rsidRDefault="00EF767A" w:rsidP="00EF767A">
      <w:pPr>
        <w:pStyle w:val="Caption"/>
        <w:jc w:val="center"/>
        <w:rPr>
          <w:b/>
          <w:bCs/>
          <w:color w:val="auto"/>
          <w:sz w:val="24"/>
          <w:szCs w:val="24"/>
        </w:rPr>
      </w:pPr>
      <w:r w:rsidRPr="005C63C2">
        <w:rPr>
          <w:b/>
          <w:bCs/>
          <w:color w:val="auto"/>
        </w:rPr>
        <w:t xml:space="preserve">Figure </w:t>
      </w:r>
      <w:r w:rsidR="00985BEA" w:rsidRPr="005C63C2">
        <w:rPr>
          <w:b/>
          <w:bCs/>
          <w:color w:val="auto"/>
        </w:rPr>
        <w:fldChar w:fldCharType="begin"/>
      </w:r>
      <w:r w:rsidR="00985BEA" w:rsidRPr="005C63C2">
        <w:rPr>
          <w:b/>
          <w:bCs/>
          <w:color w:val="auto"/>
        </w:rPr>
        <w:instrText xml:space="preserve"> SEQ Figure \* ARABIC </w:instrText>
      </w:r>
      <w:r w:rsidR="00985BEA" w:rsidRPr="005C63C2">
        <w:rPr>
          <w:b/>
          <w:bCs/>
          <w:color w:val="auto"/>
        </w:rPr>
        <w:fldChar w:fldCharType="separate"/>
      </w:r>
      <w:r w:rsidRPr="005C63C2">
        <w:rPr>
          <w:b/>
          <w:bCs/>
          <w:noProof/>
          <w:color w:val="auto"/>
        </w:rPr>
        <w:t>4</w:t>
      </w:r>
      <w:r w:rsidR="00985BEA" w:rsidRPr="005C63C2">
        <w:rPr>
          <w:b/>
          <w:bCs/>
          <w:noProof/>
          <w:color w:val="auto"/>
        </w:rPr>
        <w:fldChar w:fldCharType="end"/>
      </w:r>
      <w:r w:rsidRPr="005C63C2">
        <w:rPr>
          <w:b/>
          <w:bCs/>
          <w:color w:val="auto"/>
        </w:rPr>
        <w:t xml:space="preserve">. </w:t>
      </w:r>
      <w:r w:rsidR="000567B9">
        <w:rPr>
          <w:b/>
          <w:bCs/>
          <w:color w:val="auto"/>
        </w:rPr>
        <w:t xml:space="preserve">Preview of </w:t>
      </w:r>
      <w:r w:rsidRPr="005C63C2">
        <w:rPr>
          <w:b/>
          <w:bCs/>
          <w:color w:val="auto"/>
        </w:rPr>
        <w:t>Result.csv</w:t>
      </w:r>
    </w:p>
    <w:sectPr w:rsidR="00BC6DE8" w:rsidRPr="005C63C2" w:rsidSect="00DF2179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24F0E" w14:textId="77777777" w:rsidR="003E6135" w:rsidRDefault="003E6135" w:rsidP="00273E4A">
      <w:r>
        <w:separator/>
      </w:r>
    </w:p>
  </w:endnote>
  <w:endnote w:type="continuationSeparator" w:id="0">
    <w:p w14:paraId="646780E0" w14:textId="77777777" w:rsidR="003E6135" w:rsidRDefault="003E613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9CDE2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61E81D2" wp14:editId="7B6712F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2D31B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Lez7FtkAAAAFAQAADwAAAAAAAAAAAAAAAAAKBAAAZHJzL2Rvd25yZXYueG1s&#10;UEsFBgAAAAAEAAQA8wAAABAFAAAAAA==&#10;"/>
          </w:pict>
        </mc:Fallback>
      </mc:AlternateContent>
    </w:r>
  </w:p>
  <w:p w14:paraId="59237713" w14:textId="4C92766F" w:rsidR="005B66A9" w:rsidRPr="00BE224E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BE224E">
      <w:rPr>
        <w:sz w:val="22"/>
        <w:szCs w:val="22"/>
      </w:rPr>
      <w:t>Page</w:t>
    </w:r>
    <w:r w:rsidRPr="00BE224E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BE224E">
          <w:rPr>
            <w:sz w:val="22"/>
            <w:szCs w:val="22"/>
            <w:lang w:val="id-ID"/>
          </w:rPr>
          <w:fldChar w:fldCharType="begin"/>
        </w:r>
        <w:r w:rsidR="005B66A9" w:rsidRPr="00BE224E">
          <w:rPr>
            <w:sz w:val="22"/>
            <w:szCs w:val="22"/>
            <w:lang w:val="id-ID"/>
          </w:rPr>
          <w:instrText xml:space="preserve"> PAGE </w:instrText>
        </w:r>
        <w:r w:rsidR="00151847" w:rsidRPr="00BE224E">
          <w:rPr>
            <w:sz w:val="22"/>
            <w:szCs w:val="22"/>
            <w:lang w:val="id-ID"/>
          </w:rPr>
          <w:fldChar w:fldCharType="separate"/>
        </w:r>
        <w:r w:rsidR="00BE224E">
          <w:rPr>
            <w:noProof/>
            <w:sz w:val="22"/>
            <w:szCs w:val="22"/>
            <w:lang w:val="id-ID"/>
          </w:rPr>
          <w:t>2</w:t>
        </w:r>
        <w:r w:rsidR="00151847" w:rsidRPr="00BE224E">
          <w:rPr>
            <w:sz w:val="22"/>
            <w:szCs w:val="22"/>
            <w:lang w:val="id-ID"/>
          </w:rPr>
          <w:fldChar w:fldCharType="end"/>
        </w:r>
        <w:r w:rsidR="005B66A9" w:rsidRPr="00BE224E">
          <w:rPr>
            <w:sz w:val="22"/>
            <w:szCs w:val="22"/>
            <w:lang w:val="id-ID"/>
          </w:rPr>
          <w:t xml:space="preserve"> of </w:t>
        </w:r>
        <w:r w:rsidR="00151847" w:rsidRPr="00BE224E">
          <w:rPr>
            <w:sz w:val="22"/>
            <w:szCs w:val="22"/>
            <w:lang w:val="id-ID"/>
          </w:rPr>
          <w:fldChar w:fldCharType="begin"/>
        </w:r>
        <w:r w:rsidR="005B66A9" w:rsidRPr="00BE224E">
          <w:rPr>
            <w:sz w:val="22"/>
            <w:szCs w:val="22"/>
            <w:lang w:val="id-ID"/>
          </w:rPr>
          <w:instrText xml:space="preserve"> NUMPAGES  </w:instrText>
        </w:r>
        <w:r w:rsidR="00151847" w:rsidRPr="00BE224E">
          <w:rPr>
            <w:sz w:val="22"/>
            <w:szCs w:val="22"/>
            <w:lang w:val="id-ID"/>
          </w:rPr>
          <w:fldChar w:fldCharType="separate"/>
        </w:r>
        <w:r w:rsidR="00BE224E">
          <w:rPr>
            <w:noProof/>
            <w:sz w:val="22"/>
            <w:szCs w:val="22"/>
            <w:lang w:val="id-ID"/>
          </w:rPr>
          <w:t>3</w:t>
        </w:r>
        <w:r w:rsidR="00151847" w:rsidRPr="00BE224E">
          <w:rPr>
            <w:sz w:val="22"/>
            <w:szCs w:val="22"/>
            <w:lang w:val="id-ID"/>
          </w:rPr>
          <w:fldChar w:fldCharType="end"/>
        </w:r>
      </w:sdtContent>
    </w:sdt>
  </w:p>
  <w:p w14:paraId="409BF635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E99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C4F074A" wp14:editId="3ED7640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5AAFD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DKMIfd2wAAAAcBAAAPAAAAAAAAAAAAAAAAAAoEAABkcnMvZG93bnJldi54&#10;bWxQSwUGAAAAAAQABADzAAAAEgUAAAAA&#10;"/>
          </w:pict>
        </mc:Fallback>
      </mc:AlternateContent>
    </w:r>
  </w:p>
  <w:p w14:paraId="7A98FE33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5A5CDB25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74FF49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F539" w14:textId="77777777" w:rsidR="003E6135" w:rsidRDefault="003E6135" w:rsidP="00273E4A">
      <w:r>
        <w:separator/>
      </w:r>
    </w:p>
  </w:footnote>
  <w:footnote w:type="continuationSeparator" w:id="0">
    <w:p w14:paraId="3EF6BEA8" w14:textId="77777777" w:rsidR="003E6135" w:rsidRDefault="003E613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995D253" w14:textId="77777777" w:rsidTr="005D0782">
      <w:tc>
        <w:tcPr>
          <w:tcW w:w="5220" w:type="dxa"/>
        </w:tcPr>
        <w:p w14:paraId="120E1BCA" w14:textId="5E2A1A46" w:rsidR="00505D6D" w:rsidRPr="005026A8" w:rsidRDefault="00985BE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424CDBB7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3B281A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22408A2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3AB2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801467">
    <w:abstractNumId w:val="1"/>
  </w:num>
  <w:num w:numId="2" w16cid:durableId="233129677">
    <w:abstractNumId w:val="4"/>
  </w:num>
  <w:num w:numId="3" w16cid:durableId="874806999">
    <w:abstractNumId w:val="7"/>
  </w:num>
  <w:num w:numId="4" w16cid:durableId="657533678">
    <w:abstractNumId w:val="5"/>
  </w:num>
  <w:num w:numId="5" w16cid:durableId="259608903">
    <w:abstractNumId w:val="8"/>
  </w:num>
  <w:num w:numId="6" w16cid:durableId="1510749582">
    <w:abstractNumId w:val="6"/>
  </w:num>
  <w:num w:numId="7" w16cid:durableId="117258722">
    <w:abstractNumId w:val="9"/>
  </w:num>
  <w:num w:numId="8" w16cid:durableId="194539228">
    <w:abstractNumId w:val="0"/>
  </w:num>
  <w:num w:numId="9" w16cid:durableId="1382705151">
    <w:abstractNumId w:val="2"/>
  </w:num>
  <w:num w:numId="10" w16cid:durableId="130890052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4372090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1565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567B9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1F3C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109C7"/>
    <w:rsid w:val="00224780"/>
    <w:rsid w:val="00235C36"/>
    <w:rsid w:val="002376FA"/>
    <w:rsid w:val="00273E4A"/>
    <w:rsid w:val="00274DAD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06A8C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E2C3F"/>
    <w:rsid w:val="003E6135"/>
    <w:rsid w:val="003F30C7"/>
    <w:rsid w:val="003F71D2"/>
    <w:rsid w:val="00406A51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026A8"/>
    <w:rsid w:val="00505D6D"/>
    <w:rsid w:val="00515A1C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85489"/>
    <w:rsid w:val="00585EE7"/>
    <w:rsid w:val="005A072D"/>
    <w:rsid w:val="005A32DD"/>
    <w:rsid w:val="005B07D4"/>
    <w:rsid w:val="005B3392"/>
    <w:rsid w:val="005B66A9"/>
    <w:rsid w:val="005C156C"/>
    <w:rsid w:val="005C19B6"/>
    <w:rsid w:val="005C63C2"/>
    <w:rsid w:val="005D0782"/>
    <w:rsid w:val="005F47E6"/>
    <w:rsid w:val="005F794B"/>
    <w:rsid w:val="0060201C"/>
    <w:rsid w:val="0060486C"/>
    <w:rsid w:val="00605D68"/>
    <w:rsid w:val="00635AEC"/>
    <w:rsid w:val="00635EE5"/>
    <w:rsid w:val="00643F75"/>
    <w:rsid w:val="00664137"/>
    <w:rsid w:val="0067443D"/>
    <w:rsid w:val="006D36BC"/>
    <w:rsid w:val="006F4D80"/>
    <w:rsid w:val="00701ECA"/>
    <w:rsid w:val="0070567C"/>
    <w:rsid w:val="00720962"/>
    <w:rsid w:val="0072245D"/>
    <w:rsid w:val="00737595"/>
    <w:rsid w:val="00787247"/>
    <w:rsid w:val="007B5A6A"/>
    <w:rsid w:val="007B5DF9"/>
    <w:rsid w:val="007C1C37"/>
    <w:rsid w:val="007E0EE7"/>
    <w:rsid w:val="007E2F6A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C3C8B"/>
    <w:rsid w:val="008D1B94"/>
    <w:rsid w:val="008D411F"/>
    <w:rsid w:val="009010C1"/>
    <w:rsid w:val="00901A30"/>
    <w:rsid w:val="0090372F"/>
    <w:rsid w:val="00922B3D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85BEA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85459"/>
    <w:rsid w:val="00A87746"/>
    <w:rsid w:val="00A933D3"/>
    <w:rsid w:val="00AA1407"/>
    <w:rsid w:val="00AB0E0A"/>
    <w:rsid w:val="00AB42BB"/>
    <w:rsid w:val="00AC0C63"/>
    <w:rsid w:val="00AC538D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2AE9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E224E"/>
    <w:rsid w:val="00BF2997"/>
    <w:rsid w:val="00BF7C45"/>
    <w:rsid w:val="00C21786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29D1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EF767A"/>
    <w:rsid w:val="00F22A92"/>
    <w:rsid w:val="00F2595B"/>
    <w:rsid w:val="00F36E33"/>
    <w:rsid w:val="00F53807"/>
    <w:rsid w:val="00F712CE"/>
    <w:rsid w:val="00F80742"/>
    <w:rsid w:val="00F9491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7890A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B3D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0567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10F11-3810-4273-8200-CEC9378A5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108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30</cp:revision>
  <dcterms:created xsi:type="dcterms:W3CDTF">2017-10-20T05:51:00Z</dcterms:created>
  <dcterms:modified xsi:type="dcterms:W3CDTF">2023-02-22T06:51:00Z</dcterms:modified>
</cp:coreProperties>
</file>